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CD7FA" w14:textId="77777777" w:rsidR="00D2232D" w:rsidRPr="00D2232D" w:rsidRDefault="00D573CF" w:rsidP="00D2232D">
      <w:pPr>
        <w:pStyle w:val="2"/>
        <w:jc w:val="center"/>
      </w:pPr>
      <w:r w:rsidRPr="0078601A">
        <w:t>МИНИСТЕРСТВО НАУКИ И ВЫСШЕГО ОБРАЗОВАНИЯ РОССИЙСКОЙ ФЕДЕРАЦИЙ</w:t>
      </w:r>
      <w:r w:rsidR="00D2232D" w:rsidRPr="00D2232D">
        <w:t xml:space="preserve"> Федеральное государственное автономное образовательное учреждение высшего образования</w:t>
      </w:r>
    </w:p>
    <w:p w14:paraId="6A0667E9" w14:textId="77777777" w:rsidR="00D2232D" w:rsidRPr="00D2232D" w:rsidRDefault="00D2232D" w:rsidP="00D2232D">
      <w:pPr>
        <w:pStyle w:val="2"/>
        <w:jc w:val="center"/>
      </w:pPr>
      <w:r w:rsidRPr="00D2232D">
        <w:t>Санкт-Петербургский исследовательский национальный университет информационных технологий, механики, и оптики.</w:t>
      </w:r>
    </w:p>
    <w:p w14:paraId="12CD4A89" w14:textId="05379455" w:rsidR="00D2232D" w:rsidRPr="00D2232D" w:rsidRDefault="00D2232D" w:rsidP="00D2232D">
      <w:pPr>
        <w:pStyle w:val="2"/>
        <w:jc w:val="center"/>
      </w:pPr>
      <w:r>
        <w:br/>
      </w:r>
      <w:r>
        <w:br/>
      </w:r>
      <w:r w:rsidRPr="00D2232D">
        <w:t>Лабораторная работа №</w:t>
      </w:r>
      <w:r w:rsidR="009A60C6">
        <w:t>2</w:t>
      </w:r>
    </w:p>
    <w:p w14:paraId="68B12B08" w14:textId="77777777" w:rsidR="00D2232D" w:rsidRPr="00D2232D" w:rsidRDefault="00D2232D" w:rsidP="00D2232D">
      <w:pPr>
        <w:pStyle w:val="2"/>
        <w:jc w:val="center"/>
      </w:pPr>
      <w:r w:rsidRPr="00D2232D">
        <w:t>По дисциплине «Введение в цифровую культуру и программирования»</w:t>
      </w:r>
    </w:p>
    <w:p w14:paraId="6FCCB3C3" w14:textId="37524309" w:rsidR="00D2232D" w:rsidRPr="009A60C6" w:rsidRDefault="009A60C6" w:rsidP="00D2232D">
      <w:pPr>
        <w:pStyle w:val="2"/>
        <w:jc w:val="center"/>
        <w:rPr>
          <w:lang w:val="mn-MN"/>
        </w:rPr>
      </w:pPr>
      <w:r>
        <w:rPr>
          <w:lang w:val="mn-MN"/>
        </w:rPr>
        <w:t>Эффективное кодирование</w:t>
      </w:r>
    </w:p>
    <w:p w14:paraId="1B192239" w14:textId="77777777" w:rsidR="00603596" w:rsidRDefault="00D2232D" w:rsidP="00603596">
      <w:pPr>
        <w:pStyle w:val="2"/>
        <w:spacing w:after="0"/>
        <w:ind w:left="720" w:right="117"/>
        <w:jc w:val="right"/>
      </w:pPr>
      <w:r>
        <w:br/>
      </w:r>
      <w:r>
        <w:br/>
      </w:r>
      <w:r w:rsidRPr="00D2232D">
        <w:t>Выполнил студент группы: №3111</w:t>
      </w:r>
    </w:p>
    <w:p w14:paraId="2E42AB37" w14:textId="77777777" w:rsidR="00D2232D" w:rsidRPr="00D2232D" w:rsidRDefault="00D2232D" w:rsidP="00603596">
      <w:pPr>
        <w:pStyle w:val="3"/>
        <w:jc w:val="right"/>
      </w:pPr>
      <w:r w:rsidRPr="00D2232D">
        <w:t>Баатарцогт Анужин</w:t>
      </w:r>
    </w:p>
    <w:p w14:paraId="4EAF33E6" w14:textId="77777777" w:rsidR="00D2232D" w:rsidRPr="00D2232D" w:rsidRDefault="00D2232D" w:rsidP="00D2232D">
      <w:pPr>
        <w:pStyle w:val="2"/>
        <w:spacing w:after="0"/>
        <w:jc w:val="right"/>
      </w:pPr>
      <w:r>
        <w:br/>
      </w:r>
      <w:r w:rsidRPr="00D2232D">
        <w:t>Проверил:</w:t>
      </w:r>
    </w:p>
    <w:p w14:paraId="3266CD01" w14:textId="77777777" w:rsidR="00D2232D" w:rsidRPr="00D2232D" w:rsidRDefault="00D2232D" w:rsidP="00D2232D">
      <w:pPr>
        <w:pStyle w:val="3"/>
        <w:spacing w:after="0"/>
        <w:jc w:val="right"/>
      </w:pPr>
      <w:r w:rsidRPr="00D2232D">
        <w:t>Хлопотов Максим Вальеревич</w:t>
      </w:r>
    </w:p>
    <w:p w14:paraId="2CD38006" w14:textId="77777777" w:rsidR="00D573CF" w:rsidRPr="00D2232D" w:rsidRDefault="00D2232D" w:rsidP="00D2232D">
      <w:pPr>
        <w:pStyle w:val="3"/>
        <w:jc w:val="center"/>
      </w:pPr>
      <w:r w:rsidRPr="00D2232D">
        <w:br/>
      </w:r>
      <w:r w:rsidRPr="00D2232D">
        <w:br/>
      </w:r>
      <w:r w:rsidRPr="00D2232D">
        <w:br/>
      </w:r>
      <w:r w:rsidRPr="00D2232D">
        <w:br/>
      </w:r>
      <w:r w:rsidRPr="00D2232D">
        <w:br/>
      </w:r>
      <w:r w:rsidRPr="00D2232D">
        <w:br/>
      </w:r>
      <w:r w:rsidRPr="00D2232D">
        <w:br/>
      </w:r>
      <w:r w:rsidRPr="00D2232D">
        <w:br/>
      </w:r>
      <w:r w:rsidRPr="00D2232D">
        <w:br/>
      </w:r>
      <w:r w:rsidRPr="00D2232D">
        <w:br/>
      </w:r>
      <w:r w:rsidRPr="00D2232D">
        <w:br/>
        <w:t>САНКТ-ПЕТЕРБУРГ</w:t>
      </w:r>
    </w:p>
    <w:p w14:paraId="48E325CB" w14:textId="5E31991E" w:rsidR="00535E47" w:rsidRDefault="00535E47" w:rsidP="00535E47">
      <w:pPr>
        <w:pStyle w:val="3"/>
        <w:spacing w:after="0"/>
        <w:jc w:val="center"/>
        <w:rPr>
          <w:lang w:val="mn-MN"/>
        </w:rPr>
      </w:pPr>
      <w:r>
        <w:rPr>
          <w:lang w:val="mn-MN"/>
        </w:rPr>
        <w:t>2019</w:t>
      </w:r>
    </w:p>
    <w:p w14:paraId="606956D7" w14:textId="09D0C93D" w:rsidR="00D57192" w:rsidRDefault="00D57192" w:rsidP="00D57192">
      <w:pPr>
        <w:pStyle w:val="a"/>
        <w:numPr>
          <w:ilvl w:val="0"/>
          <w:numId w:val="1"/>
        </w:numPr>
        <w:rPr>
          <w:lang w:val="mn-MN"/>
        </w:rPr>
      </w:pPr>
      <w:r>
        <w:rPr>
          <w:lang w:val="mn-MN"/>
        </w:rPr>
        <w:lastRenderedPageBreak/>
        <w:t>Фото 128х128</w:t>
      </w:r>
    </w:p>
    <w:p w14:paraId="29C4EEC5" w14:textId="1C2DDCA2" w:rsidR="00D57192" w:rsidRDefault="00D57192" w:rsidP="00D57192">
      <w:pPr>
        <w:pStyle w:val="a"/>
        <w:ind w:left="851" w:firstLine="0"/>
        <w:rPr>
          <w:lang w:val="mn-MN"/>
        </w:rPr>
      </w:pPr>
      <w:r>
        <w:rPr>
          <w:noProof/>
          <w:lang w:val="mn-MN"/>
        </w:rPr>
        <w:drawing>
          <wp:inline distT="0" distB="0" distL="0" distR="0" wp14:anchorId="650A8A0C" wp14:editId="489BCDAA">
            <wp:extent cx="1219200" cy="1219200"/>
            <wp:effectExtent l="0" t="0" r="0" b="0"/>
            <wp:docPr id="2" name="Picture 2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E1CF" w14:textId="77777777" w:rsidR="00151D41" w:rsidRPr="00151D41" w:rsidRDefault="00151D41" w:rsidP="00151D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51D4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import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proofErr w:type="spellStart"/>
      <w:proofErr w:type="gramStart"/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java.awt.Color</w:t>
      </w:r>
      <w:proofErr w:type="spellEnd"/>
      <w:proofErr w:type="gramEnd"/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;</w:t>
      </w:r>
    </w:p>
    <w:p w14:paraId="186E6F9C" w14:textId="77777777" w:rsidR="00151D41" w:rsidRPr="00151D41" w:rsidRDefault="00151D41" w:rsidP="00151D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51D4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import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proofErr w:type="spellStart"/>
      <w:proofErr w:type="gramStart"/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java.awt.image</w:t>
      </w:r>
      <w:proofErr w:type="gramEnd"/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.BufferedImage</w:t>
      </w:r>
      <w:proofErr w:type="spellEnd"/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;</w:t>
      </w:r>
    </w:p>
    <w:p w14:paraId="5FBC69FE" w14:textId="77777777" w:rsidR="00151D41" w:rsidRPr="00151D41" w:rsidRDefault="00151D41" w:rsidP="00151D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51D4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import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proofErr w:type="spellStart"/>
      <w:proofErr w:type="gramStart"/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java.io.File</w:t>
      </w:r>
      <w:proofErr w:type="spellEnd"/>
      <w:proofErr w:type="gramEnd"/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;</w:t>
      </w:r>
    </w:p>
    <w:p w14:paraId="5A3B2990" w14:textId="77777777" w:rsidR="00151D41" w:rsidRPr="00151D41" w:rsidRDefault="00151D41" w:rsidP="00151D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51D4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import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proofErr w:type="spellStart"/>
      <w:proofErr w:type="gramStart"/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java.io.IOException</w:t>
      </w:r>
      <w:proofErr w:type="spellEnd"/>
      <w:proofErr w:type="gramEnd"/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;</w:t>
      </w:r>
    </w:p>
    <w:p w14:paraId="2AB64F8E" w14:textId="77777777" w:rsidR="00151D41" w:rsidRPr="00151D41" w:rsidRDefault="00151D41" w:rsidP="00151D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51D4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import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proofErr w:type="spellStart"/>
      <w:proofErr w:type="gramStart"/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javax.imageio</w:t>
      </w:r>
      <w:proofErr w:type="gramEnd"/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.ImageIO</w:t>
      </w:r>
      <w:proofErr w:type="spellEnd"/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;</w:t>
      </w:r>
    </w:p>
    <w:p w14:paraId="2F16D70C" w14:textId="77777777" w:rsidR="00151D41" w:rsidRPr="00151D41" w:rsidRDefault="00151D41" w:rsidP="00151D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14:paraId="1A44C6BF" w14:textId="77777777" w:rsidR="00151D41" w:rsidRPr="00151D41" w:rsidRDefault="00151D41" w:rsidP="00151D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51D4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public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151D4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class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proofErr w:type="spellStart"/>
      <w:r w:rsidRPr="00151D41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ImageUtil</w:t>
      </w:r>
      <w:proofErr w:type="spellEnd"/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14:paraId="5B8949A1" w14:textId="77777777" w:rsidR="00151D41" w:rsidRPr="00151D41" w:rsidRDefault="00151D41" w:rsidP="00151D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14:paraId="3CDA80D4" w14:textId="77777777" w:rsidR="00151D41" w:rsidRPr="00151D41" w:rsidRDefault="00151D41" w:rsidP="00151D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r w:rsidRPr="00151D4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public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151D4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static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proofErr w:type="gramStart"/>
      <w:r w:rsidRPr="00151D41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Color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[</w:t>
      </w:r>
      <w:proofErr w:type="gramEnd"/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][] </w:t>
      </w:r>
      <w:r w:rsidRPr="00151D41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loadPixelsFromImage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151D41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File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151D4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file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 </w:t>
      </w:r>
      <w:r w:rsidRPr="00151D4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throws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151D41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IOException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14:paraId="258D089A" w14:textId="77777777" w:rsidR="00151D41" w:rsidRPr="00151D41" w:rsidRDefault="00151D41" w:rsidP="00151D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14:paraId="2E8FCFA4" w14:textId="77777777" w:rsidR="00151D41" w:rsidRPr="00151D41" w:rsidRDefault="00151D41" w:rsidP="00151D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proofErr w:type="spellStart"/>
      <w:r w:rsidRPr="00151D41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BufferedImage</w:t>
      </w:r>
      <w:proofErr w:type="spellEnd"/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151D4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image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proofErr w:type="spellStart"/>
      <w:r w:rsidRPr="00151D4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ImageIO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151D41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read</w:t>
      </w:r>
      <w:proofErr w:type="spellEnd"/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(file);</w:t>
      </w:r>
    </w:p>
    <w:p w14:paraId="5E1D9C4B" w14:textId="77777777" w:rsidR="00151D41" w:rsidRPr="00151D41" w:rsidRDefault="00151D41" w:rsidP="00151D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proofErr w:type="gramStart"/>
      <w:r w:rsidRPr="00151D41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Color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[</w:t>
      </w:r>
      <w:proofErr w:type="gramEnd"/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][] </w:t>
      </w:r>
      <w:r w:rsidRPr="00151D4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colors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r w:rsidRPr="00151D41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new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151D41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Color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[</w:t>
      </w:r>
      <w:r w:rsidRPr="00151D4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image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151D41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getWidth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()][</w:t>
      </w:r>
      <w:r w:rsidRPr="00151D4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image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151D41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getHeight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()];</w:t>
      </w:r>
    </w:p>
    <w:p w14:paraId="3101E1A8" w14:textId="77777777" w:rsidR="00151D41" w:rsidRPr="00151D41" w:rsidRDefault="00151D41" w:rsidP="00151D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14:paraId="303ABFE6" w14:textId="77777777" w:rsidR="00151D41" w:rsidRPr="00151D41" w:rsidRDefault="00151D41" w:rsidP="00151D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151D41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for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(</w:t>
      </w:r>
      <w:r w:rsidRPr="00151D41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int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151D4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x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r w:rsidRPr="00151D41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0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; x &lt; </w:t>
      </w:r>
      <w:proofErr w:type="spellStart"/>
      <w:proofErr w:type="gramStart"/>
      <w:r w:rsidRPr="00151D4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image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151D41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getWidth</w:t>
      </w:r>
      <w:proofErr w:type="spellEnd"/>
      <w:proofErr w:type="gramEnd"/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(); x++) {</w:t>
      </w:r>
    </w:p>
    <w:p w14:paraId="58E0BA89" w14:textId="77777777" w:rsidR="00151D41" w:rsidRPr="00151D41" w:rsidRDefault="00151D41" w:rsidP="00151D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    </w:t>
      </w:r>
      <w:r w:rsidRPr="00151D41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for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(</w:t>
      </w:r>
      <w:r w:rsidRPr="00151D41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int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151D4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y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r w:rsidRPr="00151D41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0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; y &lt; </w:t>
      </w:r>
      <w:proofErr w:type="spellStart"/>
      <w:proofErr w:type="gramStart"/>
      <w:r w:rsidRPr="00151D4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image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151D41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getHeight</w:t>
      </w:r>
      <w:proofErr w:type="spellEnd"/>
      <w:proofErr w:type="gramEnd"/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(); y++) {</w:t>
      </w:r>
    </w:p>
    <w:p w14:paraId="40610DC2" w14:textId="77777777" w:rsidR="00151D41" w:rsidRPr="00151D41" w:rsidRDefault="00151D41" w:rsidP="00151D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        colors[x][y] = </w:t>
      </w:r>
      <w:r w:rsidRPr="00151D41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new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proofErr w:type="gramStart"/>
      <w:r w:rsidRPr="00151D41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Color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151D4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image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151D41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getRGB</w:t>
      </w:r>
      <w:proofErr w:type="spellEnd"/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(x, y));</w:t>
      </w:r>
    </w:p>
    <w:p w14:paraId="6659AC35" w14:textId="77777777" w:rsidR="00151D41" w:rsidRPr="00151D41" w:rsidRDefault="00151D41" w:rsidP="00151D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    }</w:t>
      </w:r>
    </w:p>
    <w:p w14:paraId="19305A34" w14:textId="77777777" w:rsidR="00151D41" w:rsidRPr="00151D41" w:rsidRDefault="00151D41" w:rsidP="00151D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}</w:t>
      </w:r>
    </w:p>
    <w:p w14:paraId="6F013469" w14:textId="77777777" w:rsidR="00151D41" w:rsidRPr="00151D41" w:rsidRDefault="00151D41" w:rsidP="00151D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14:paraId="1C4490D7" w14:textId="77777777" w:rsidR="00151D41" w:rsidRPr="00151D41" w:rsidRDefault="00151D41" w:rsidP="00151D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151D41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return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colors;</w:t>
      </w:r>
    </w:p>
    <w:p w14:paraId="0D7542C7" w14:textId="77777777" w:rsidR="00151D41" w:rsidRPr="00151D41" w:rsidRDefault="00151D41" w:rsidP="00151D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</w:t>
      </w:r>
    </w:p>
    <w:p w14:paraId="668F8862" w14:textId="77777777" w:rsidR="00151D41" w:rsidRPr="00151D41" w:rsidRDefault="00151D41" w:rsidP="00151D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14:paraId="2B700B5E" w14:textId="77777777" w:rsidR="00151D41" w:rsidRPr="00151D41" w:rsidRDefault="00151D41" w:rsidP="00151D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r w:rsidRPr="00151D4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public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151D4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static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151D41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void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proofErr w:type="gramStart"/>
      <w:r w:rsidRPr="00151D41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main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gramEnd"/>
      <w:r w:rsidRPr="00151D41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String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[] </w:t>
      </w:r>
      <w:proofErr w:type="spellStart"/>
      <w:r w:rsidRPr="00151D4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args</w:t>
      </w:r>
      <w:proofErr w:type="spellEnd"/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 </w:t>
      </w:r>
      <w:r w:rsidRPr="00151D4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throws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proofErr w:type="spellStart"/>
      <w:r w:rsidRPr="00151D41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IOException</w:t>
      </w:r>
      <w:proofErr w:type="spellEnd"/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14:paraId="0470E0FB" w14:textId="77777777" w:rsidR="00151D41" w:rsidRPr="00151D41" w:rsidRDefault="00151D41" w:rsidP="00151D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proofErr w:type="gramStart"/>
      <w:r w:rsidRPr="00151D41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Color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[</w:t>
      </w:r>
      <w:proofErr w:type="gramEnd"/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][] </w:t>
      </w:r>
      <w:r w:rsidRPr="00151D4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colors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r w:rsidRPr="00151D41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loadPixelsFromImage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151D41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new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151D41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File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151D41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"images.jpg"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));</w:t>
      </w:r>
    </w:p>
    <w:p w14:paraId="7973A9C3" w14:textId="77777777" w:rsidR="00151D41" w:rsidRPr="00151D41" w:rsidRDefault="00151D41" w:rsidP="00151D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proofErr w:type="spellStart"/>
      <w:r w:rsidRPr="00151D4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System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151D4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out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151D41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println</w:t>
      </w:r>
      <w:proofErr w:type="spellEnd"/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gramStart"/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colors[</w:t>
      </w:r>
      <w:proofErr w:type="gramEnd"/>
      <w:r w:rsidRPr="00151D41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0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][</w:t>
      </w:r>
      <w:r w:rsidRPr="00151D41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0</w:t>
      </w: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]);</w:t>
      </w:r>
    </w:p>
    <w:p w14:paraId="6544A0F6" w14:textId="77777777" w:rsidR="00151D41" w:rsidRPr="00151D41" w:rsidRDefault="00151D41" w:rsidP="00151D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</w:t>
      </w:r>
    </w:p>
    <w:p w14:paraId="14DFF8C7" w14:textId="77777777" w:rsidR="00151D41" w:rsidRPr="00151D41" w:rsidRDefault="00151D41" w:rsidP="00151D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51D4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</w:t>
      </w:r>
    </w:p>
    <w:p w14:paraId="0FC659A9" w14:textId="2C05A5D8" w:rsidR="00D57192" w:rsidRDefault="00D57192" w:rsidP="00A57279">
      <w:pPr>
        <w:pStyle w:val="3"/>
        <w:spacing w:after="0"/>
        <w:rPr>
          <w:lang w:val="mn-MN"/>
        </w:rPr>
      </w:pPr>
    </w:p>
    <w:p w14:paraId="6FB81BF8" w14:textId="7664B592" w:rsidR="00A57279" w:rsidRPr="00A57279" w:rsidRDefault="00A57279" w:rsidP="00A57279">
      <w:pPr>
        <w:pStyle w:val="3"/>
        <w:spacing w:after="0"/>
      </w:pPr>
      <w:r>
        <w:t>OUTPUT:</w:t>
      </w:r>
    </w:p>
    <w:p w14:paraId="2D9F2541" w14:textId="481CD9B1" w:rsidR="00A57279" w:rsidRPr="00A57279" w:rsidRDefault="00A57279" w:rsidP="00A57279">
      <w:pPr>
        <w:pStyle w:val="a"/>
        <w:rPr>
          <w:b/>
          <w:bCs/>
        </w:rPr>
      </w:pPr>
      <w:bookmarkStart w:id="0" w:name="_GoBack"/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5D82DBA" wp14:editId="2BCB298C">
            <wp:simplePos x="0" y="0"/>
            <wp:positionH relativeFrom="column">
              <wp:posOffset>537210</wp:posOffset>
            </wp:positionH>
            <wp:positionV relativeFrom="paragraph">
              <wp:posOffset>-2540</wp:posOffset>
            </wp:positionV>
            <wp:extent cx="5210175" cy="9334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30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22" t="66835" r="1223" b="8355"/>
                    <a:stretch/>
                  </pic:blipFill>
                  <pic:spPr bwMode="auto">
                    <a:xfrm>
                      <a:off x="0" y="0"/>
                      <a:ext cx="521017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57279" w:rsidRPr="00A57279" w:rsidSect="007F2376">
      <w:pgSz w:w="12240" w:h="15840" w:code="1"/>
      <w:pgMar w:top="1134" w:right="567" w:bottom="1134" w:left="1134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CDEEB" w14:textId="77777777" w:rsidR="003D01F3" w:rsidRDefault="003D01F3" w:rsidP="00261C77">
      <w:pPr>
        <w:spacing w:after="0" w:line="240" w:lineRule="auto"/>
      </w:pPr>
      <w:r>
        <w:separator/>
      </w:r>
    </w:p>
  </w:endnote>
  <w:endnote w:type="continuationSeparator" w:id="0">
    <w:p w14:paraId="2E961051" w14:textId="77777777" w:rsidR="003D01F3" w:rsidRDefault="003D01F3" w:rsidP="00261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FFCB7" w14:textId="77777777" w:rsidR="003D01F3" w:rsidRDefault="003D01F3" w:rsidP="00261C77">
      <w:pPr>
        <w:spacing w:after="0" w:line="240" w:lineRule="auto"/>
      </w:pPr>
      <w:r>
        <w:separator/>
      </w:r>
    </w:p>
  </w:footnote>
  <w:footnote w:type="continuationSeparator" w:id="0">
    <w:p w14:paraId="2B0B2DD6" w14:textId="77777777" w:rsidR="003D01F3" w:rsidRDefault="003D01F3" w:rsidP="00261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F31A0"/>
    <w:multiLevelType w:val="hybridMultilevel"/>
    <w:tmpl w:val="4A421FD6"/>
    <w:lvl w:ilvl="0" w:tplc="861A2D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C6"/>
    <w:rsid w:val="000A07AF"/>
    <w:rsid w:val="00151D41"/>
    <w:rsid w:val="00223CB9"/>
    <w:rsid w:val="002448F5"/>
    <w:rsid w:val="00261C77"/>
    <w:rsid w:val="002F0AA2"/>
    <w:rsid w:val="0038135B"/>
    <w:rsid w:val="003824B8"/>
    <w:rsid w:val="003D01F3"/>
    <w:rsid w:val="004B15FE"/>
    <w:rsid w:val="004B70BD"/>
    <w:rsid w:val="004D2BFF"/>
    <w:rsid w:val="00535E47"/>
    <w:rsid w:val="00603596"/>
    <w:rsid w:val="00626168"/>
    <w:rsid w:val="00741B4D"/>
    <w:rsid w:val="00743F8E"/>
    <w:rsid w:val="00746794"/>
    <w:rsid w:val="00746C46"/>
    <w:rsid w:val="0078601A"/>
    <w:rsid w:val="007F2376"/>
    <w:rsid w:val="008027AE"/>
    <w:rsid w:val="0088547E"/>
    <w:rsid w:val="008E0DBD"/>
    <w:rsid w:val="00914E94"/>
    <w:rsid w:val="009A60C6"/>
    <w:rsid w:val="009C3AB4"/>
    <w:rsid w:val="009F23BD"/>
    <w:rsid w:val="00A34880"/>
    <w:rsid w:val="00A53BB6"/>
    <w:rsid w:val="00A57279"/>
    <w:rsid w:val="00B042E0"/>
    <w:rsid w:val="00B40198"/>
    <w:rsid w:val="00C23947"/>
    <w:rsid w:val="00C26CC5"/>
    <w:rsid w:val="00D2232D"/>
    <w:rsid w:val="00D57192"/>
    <w:rsid w:val="00D573CF"/>
    <w:rsid w:val="00DB4FA6"/>
    <w:rsid w:val="00DC11E6"/>
    <w:rsid w:val="00F12CEB"/>
    <w:rsid w:val="00F12D8E"/>
    <w:rsid w:val="00F1532F"/>
    <w:rsid w:val="00F56D4C"/>
    <w:rsid w:val="00F6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C55B0"/>
  <w15:chartTrackingRefBased/>
  <w15:docId w15:val="{6C2D1652-1ADB-4620-AB99-782EE319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n-Mong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DC11E6"/>
  </w:style>
  <w:style w:type="paragraph" w:styleId="Heading1">
    <w:name w:val="heading 1"/>
    <w:basedOn w:val="Normal"/>
    <w:next w:val="Normal"/>
    <w:link w:val="Heading1Char"/>
    <w:uiPriority w:val="9"/>
    <w:rsid w:val="00885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85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88547E"/>
    <w:pPr>
      <w:ind w:left="720"/>
      <w:contextualSpacing/>
    </w:pPr>
  </w:style>
  <w:style w:type="paragraph" w:styleId="NoSpacing">
    <w:name w:val="No Spacing"/>
    <w:uiPriority w:val="1"/>
    <w:rsid w:val="0088547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547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547E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Emphasis">
    <w:name w:val="Emphasis"/>
    <w:basedOn w:val="DefaultParagraphFont"/>
    <w:uiPriority w:val="20"/>
    <w:rsid w:val="0088547E"/>
    <w:rPr>
      <w:i/>
      <w:iCs/>
    </w:rPr>
  </w:style>
  <w:style w:type="paragraph" w:customStyle="1" w:styleId="1">
    <w:name w:val="Заголовок1"/>
    <w:basedOn w:val="Normal"/>
    <w:qFormat/>
    <w:rsid w:val="007F2376"/>
    <w:pPr>
      <w:spacing w:line="360" w:lineRule="auto"/>
      <w:ind w:firstLine="238"/>
      <w:jc w:val="center"/>
    </w:pPr>
    <w:rPr>
      <w:rFonts w:ascii="Times New Roman" w:hAnsi="Times New Roman"/>
      <w:b/>
      <w:caps/>
      <w:sz w:val="28"/>
    </w:rPr>
  </w:style>
  <w:style w:type="paragraph" w:customStyle="1" w:styleId="2">
    <w:name w:val="Заголовок2"/>
    <w:basedOn w:val="Normal"/>
    <w:qFormat/>
    <w:rsid w:val="004B15FE"/>
    <w:pPr>
      <w:keepNext/>
      <w:keepLines/>
      <w:spacing w:after="240" w:line="360" w:lineRule="auto"/>
    </w:pPr>
    <w:rPr>
      <w:rFonts w:ascii="Times New Roman" w:hAnsi="Times New Roman"/>
      <w:b/>
      <w:sz w:val="24"/>
    </w:rPr>
  </w:style>
  <w:style w:type="paragraph" w:customStyle="1" w:styleId="3">
    <w:name w:val="Заголовок3"/>
    <w:basedOn w:val="Normal"/>
    <w:qFormat/>
    <w:rsid w:val="007F2376"/>
    <w:pPr>
      <w:keepNext/>
      <w:keepLines/>
      <w:spacing w:after="240" w:line="360" w:lineRule="auto"/>
    </w:pPr>
    <w:rPr>
      <w:rFonts w:ascii="Times New Roman" w:hAnsi="Times New Roman"/>
      <w:i/>
      <w:sz w:val="24"/>
    </w:rPr>
  </w:style>
  <w:style w:type="paragraph" w:customStyle="1" w:styleId="a">
    <w:name w:val="Основной текст"/>
    <w:basedOn w:val="Normal"/>
    <w:qFormat/>
    <w:rsid w:val="00F12CEB"/>
    <w:pPr>
      <w:spacing w:after="120" w:line="360" w:lineRule="auto"/>
      <w:ind w:firstLine="851"/>
      <w:jc w:val="both"/>
    </w:pPr>
    <w:rPr>
      <w:sz w:val="24"/>
    </w:rPr>
  </w:style>
  <w:style w:type="paragraph" w:customStyle="1" w:styleId="a0">
    <w:name w:val="Определение"/>
    <w:basedOn w:val="Normal"/>
    <w:qFormat/>
    <w:rsid w:val="008E0DBD"/>
    <w:pPr>
      <w:spacing w:after="120" w:line="360" w:lineRule="auto"/>
      <w:ind w:firstLine="851"/>
    </w:pPr>
    <w:rPr>
      <w:i/>
      <w:sz w:val="24"/>
    </w:rPr>
  </w:style>
  <w:style w:type="paragraph" w:customStyle="1" w:styleId="a1">
    <w:name w:val="Примечание"/>
    <w:basedOn w:val="Normal"/>
    <w:qFormat/>
    <w:rsid w:val="008E0DBD"/>
    <w:pPr>
      <w:spacing w:line="240" w:lineRule="auto"/>
      <w:ind w:firstLine="851"/>
    </w:pPr>
    <w:rPr>
      <w:i/>
    </w:rPr>
  </w:style>
  <w:style w:type="paragraph" w:customStyle="1" w:styleId="a2">
    <w:name w:val="Название Таблицы"/>
    <w:basedOn w:val="Normal"/>
    <w:qFormat/>
    <w:rsid w:val="008E0DBD"/>
    <w:pPr>
      <w:keepNext/>
      <w:spacing w:line="240" w:lineRule="auto"/>
    </w:pPr>
    <w:rPr>
      <w:b/>
      <w:i/>
    </w:rPr>
  </w:style>
  <w:style w:type="paragraph" w:customStyle="1" w:styleId="a3">
    <w:name w:val="Название картинки"/>
    <w:basedOn w:val="Normal"/>
    <w:qFormat/>
    <w:rsid w:val="008E0DBD"/>
    <w:pPr>
      <w:keepNext/>
      <w:spacing w:line="240" w:lineRule="auto"/>
      <w:jc w:val="center"/>
    </w:pPr>
    <w:rPr>
      <w:i/>
    </w:rPr>
  </w:style>
  <w:style w:type="paragraph" w:customStyle="1" w:styleId="a4">
    <w:name w:val="Колонтитул"/>
    <w:basedOn w:val="Normal"/>
    <w:rsid w:val="007F2376"/>
    <w:pPr>
      <w:jc w:val="center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DB4FA6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DB4FA6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DB4FA6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DB4FA6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4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jin%20Baatartsogt\Desktop\ITMO\Digital%20culture\labs\&#1056;&#1072;&#1073;&#1086;&#1090;&#1072;_1_&#1040;&#1085;&#1091;&#1078;&#1080;&#1085;_&#1041;&#1072;&#1072;&#1090;&#1072;&#1088;&#1094;&#1086;&#1075;&#109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40847-2F8E-4A73-8362-4FE3F5B51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Работа_1_Анужин_Баатарцогт</Template>
  <TotalTime>32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Anujin Baatartsogt</dc:creator>
  <cp:keywords/>
  <dc:description/>
  <cp:lastModifiedBy>Anujin Baatartsogt</cp:lastModifiedBy>
  <cp:revision>7</cp:revision>
  <dcterms:created xsi:type="dcterms:W3CDTF">2019-10-14T14:32:00Z</dcterms:created>
  <dcterms:modified xsi:type="dcterms:W3CDTF">2019-10-14T15:04:00Z</dcterms:modified>
</cp:coreProperties>
</file>